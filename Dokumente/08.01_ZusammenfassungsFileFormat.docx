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75" w:rsidRDefault="00386075" w:rsidP="00122A34">
      <w:pPr>
        <w:pStyle w:val="berschrift3"/>
      </w:pPr>
    </w:p>
    <w:p w:rsidR="00122A34" w:rsidRDefault="00122A34" w:rsidP="00122A34">
      <w:pPr>
        <w:pStyle w:val="berschrift3"/>
      </w:pPr>
      <w:r>
        <w:t>In dem zusammenfassenden File soll vorhanden sein:</w:t>
      </w:r>
    </w:p>
    <w:p w:rsidR="00122A34" w:rsidRDefault="00122A34" w:rsidP="00C25714">
      <w:pPr>
        <w:tabs>
          <w:tab w:val="left" w:pos="3402"/>
        </w:tabs>
      </w:pPr>
    </w:p>
    <w:p w:rsidR="00122A34" w:rsidRDefault="00122A34" w:rsidP="00122A34">
      <w:pPr>
        <w:pStyle w:val="KeinLeerraum"/>
      </w:pPr>
      <w:r>
        <w:tab/>
        <w:t>Gesamtanzahl Patienten</w:t>
      </w:r>
      <w:r w:rsidR="00C25714">
        <w:t xml:space="preserve">: </w:t>
      </w:r>
      <w:r w:rsidR="00C25714">
        <w:tab/>
        <w:t>#</w:t>
      </w:r>
    </w:p>
    <w:p w:rsidR="00C25714" w:rsidRDefault="00122A34" w:rsidP="00122A34">
      <w:pPr>
        <w:pStyle w:val="KeinLeerraum"/>
      </w:pPr>
      <w:r>
        <w:tab/>
        <w:t>Anzahl</w:t>
      </w:r>
      <w:r w:rsidR="00C25714">
        <w:t xml:space="preserve"> Schwerverletzte: </w:t>
      </w:r>
      <w:r w:rsidR="00C25714">
        <w:tab/>
        <w:t>#</w:t>
      </w:r>
    </w:p>
    <w:p w:rsidR="00C25714" w:rsidRDefault="00C25714" w:rsidP="00C25714">
      <w:pPr>
        <w:pStyle w:val="KeinLeerraum"/>
        <w:tabs>
          <w:tab w:val="left" w:pos="3402"/>
        </w:tabs>
        <w:ind w:firstLine="708"/>
      </w:pPr>
      <w:r>
        <w:t xml:space="preserve">Anzahl Leichtverletzte: </w:t>
      </w:r>
      <w:r>
        <w:tab/>
      </w:r>
      <w:r>
        <w:tab/>
        <w:t>#</w:t>
      </w:r>
    </w:p>
    <w:p w:rsidR="00C25714" w:rsidRDefault="00C25714" w:rsidP="00C25714">
      <w:pPr>
        <w:pStyle w:val="KeinLeerraum"/>
        <w:ind w:firstLine="708"/>
      </w:pPr>
      <w:r>
        <w:t xml:space="preserve">Anzahl Hoffnungslose: </w:t>
      </w:r>
      <w:r>
        <w:tab/>
        <w:t>#</w:t>
      </w:r>
    </w:p>
    <w:p w:rsidR="00C25714" w:rsidRDefault="00C25714" w:rsidP="00C25714">
      <w:pPr>
        <w:pStyle w:val="KeinLeerraum"/>
        <w:ind w:firstLine="708"/>
      </w:pPr>
      <w:r>
        <w:t>Anzahl Tote:</w:t>
      </w:r>
      <w:r>
        <w:tab/>
      </w:r>
      <w:r>
        <w:tab/>
      </w:r>
      <w:r>
        <w:tab/>
        <w:t>#</w:t>
      </w:r>
    </w:p>
    <w:p w:rsidR="00122A34" w:rsidRDefault="00122A34" w:rsidP="00122A34">
      <w:pPr>
        <w:pStyle w:val="KeinLeerraum"/>
      </w:pPr>
      <w:r>
        <w:tab/>
        <w:t>Anzahl Tote</w:t>
      </w:r>
      <w:r w:rsidR="00C25714">
        <w:t>:</w:t>
      </w:r>
      <w:r w:rsidR="00C25714">
        <w:tab/>
      </w:r>
      <w:r w:rsidR="00C25714">
        <w:tab/>
      </w:r>
      <w:r w:rsidR="00C25714">
        <w:tab/>
        <w:t>#</w:t>
      </w:r>
    </w:p>
    <w:p w:rsidR="00EC0EBA" w:rsidRPr="00122A34" w:rsidRDefault="00122A34" w:rsidP="00C25714">
      <w:pPr>
        <w:pStyle w:val="KeinLeerraum"/>
      </w:pPr>
      <w:r>
        <w:tab/>
      </w:r>
      <w:bookmarkStart w:id="0" w:name="_GoBack"/>
      <w:bookmarkEnd w:id="0"/>
    </w:p>
    <w:sectPr w:rsidR="00EC0EBA" w:rsidRPr="00122A3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E96" w:rsidRDefault="00A61E96" w:rsidP="00EC0EBA">
      <w:pPr>
        <w:spacing w:after="0" w:line="240" w:lineRule="auto"/>
      </w:pPr>
      <w:r>
        <w:separator/>
      </w:r>
    </w:p>
  </w:endnote>
  <w:endnote w:type="continuationSeparator" w:id="0">
    <w:p w:rsidR="00A61E96" w:rsidRDefault="00A61E96" w:rsidP="00EC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EBA" w:rsidRDefault="00EC0EBA">
    <w:pPr>
      <w:pStyle w:val="Fuzeile"/>
      <w:jc w:val="right"/>
    </w:pPr>
  </w:p>
  <w:p w:rsidR="00EC0EBA" w:rsidRDefault="00EC0EBA" w:rsidP="0057561D">
    <w:pPr>
      <w:pStyle w:val="Fuzeile"/>
      <w:jc w:val="right"/>
    </w:pPr>
    <w:r>
      <w:t>11.04.2016</w:t>
    </w:r>
    <w:r>
      <w:tab/>
      <w:t>K4-Projekt</w:t>
    </w:r>
    <w:r w:rsidR="0057561D">
      <w:tab/>
    </w:r>
    <w:sdt>
      <w:sdtPr>
        <w:id w:val="-18278157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57561D">
              <w:t xml:space="preserve">Seite </w:t>
            </w:r>
            <w:r w:rsidR="0057561D">
              <w:rPr>
                <w:b/>
                <w:bCs/>
                <w:szCs w:val="24"/>
              </w:rPr>
              <w:fldChar w:fldCharType="begin"/>
            </w:r>
            <w:r w:rsidR="0057561D">
              <w:rPr>
                <w:b/>
                <w:bCs/>
              </w:rPr>
              <w:instrText>PAGE</w:instrText>
            </w:r>
            <w:r w:rsidR="0057561D">
              <w:rPr>
                <w:b/>
                <w:bCs/>
                <w:szCs w:val="24"/>
              </w:rPr>
              <w:fldChar w:fldCharType="separate"/>
            </w:r>
            <w:r w:rsidR="008D18E3">
              <w:rPr>
                <w:b/>
                <w:bCs/>
                <w:noProof/>
              </w:rPr>
              <w:t>1</w:t>
            </w:r>
            <w:r w:rsidR="0057561D">
              <w:rPr>
                <w:b/>
                <w:bCs/>
                <w:szCs w:val="24"/>
              </w:rPr>
              <w:fldChar w:fldCharType="end"/>
            </w:r>
            <w:r w:rsidR="0057561D">
              <w:t xml:space="preserve"> von </w:t>
            </w:r>
            <w:r w:rsidR="0057561D">
              <w:rPr>
                <w:b/>
                <w:bCs/>
                <w:szCs w:val="24"/>
              </w:rPr>
              <w:fldChar w:fldCharType="begin"/>
            </w:r>
            <w:r w:rsidR="0057561D">
              <w:rPr>
                <w:b/>
                <w:bCs/>
              </w:rPr>
              <w:instrText>NUMPAGES</w:instrText>
            </w:r>
            <w:r w:rsidR="0057561D">
              <w:rPr>
                <w:b/>
                <w:bCs/>
                <w:szCs w:val="24"/>
              </w:rPr>
              <w:fldChar w:fldCharType="separate"/>
            </w:r>
            <w:r w:rsidR="008D18E3">
              <w:rPr>
                <w:b/>
                <w:bCs/>
                <w:noProof/>
              </w:rPr>
              <w:t>1</w:t>
            </w:r>
            <w:r w:rsidR="0057561D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E96" w:rsidRDefault="00A61E96" w:rsidP="00EC0EBA">
      <w:pPr>
        <w:spacing w:after="0" w:line="240" w:lineRule="auto"/>
      </w:pPr>
      <w:r>
        <w:separator/>
      </w:r>
    </w:p>
  </w:footnote>
  <w:footnote w:type="continuationSeparator" w:id="0">
    <w:p w:rsidR="00A61E96" w:rsidRDefault="00A61E96" w:rsidP="00EC0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EBA" w:rsidRDefault="008D18E3">
    <w:pPr>
      <w:pStyle w:val="Kopfzeile"/>
    </w:pPr>
    <w:r>
      <w:t>PO: CH</w:t>
    </w:r>
    <w:r w:rsidR="00EC0EBA">
      <w:tab/>
    </w:r>
    <w:r w:rsidR="00EC0EBA">
      <w:tab/>
      <w:t xml:space="preserve">Autor: </w:t>
    </w:r>
    <w:r w:rsidR="00122A34">
      <w:t>Sabrina Wagner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28"/>
    <w:rsid w:val="00122A34"/>
    <w:rsid w:val="002D6654"/>
    <w:rsid w:val="00386075"/>
    <w:rsid w:val="00485C4B"/>
    <w:rsid w:val="0057561D"/>
    <w:rsid w:val="00623628"/>
    <w:rsid w:val="008D18E3"/>
    <w:rsid w:val="009E30A4"/>
    <w:rsid w:val="00A61E96"/>
    <w:rsid w:val="00C25714"/>
    <w:rsid w:val="00E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AB72F0-1731-4A3D-905B-9F54353B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C0EBA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0EB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E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0EB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EBA"/>
  </w:style>
  <w:style w:type="paragraph" w:styleId="Fuzeile">
    <w:name w:val="footer"/>
    <w:basedOn w:val="Standard"/>
    <w:link w:val="FuzeileZchn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EBA"/>
  </w:style>
  <w:style w:type="character" w:customStyle="1" w:styleId="berschrift1Zchn">
    <w:name w:val="Überschrift 1 Zchn"/>
    <w:basedOn w:val="Absatz-Standardschriftart"/>
    <w:link w:val="berschrift1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EC0EB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0EB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EC0EB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EB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0EB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EBA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EC0EBA"/>
    <w:rPr>
      <w:rFonts w:ascii="Times New Roman" w:hAnsi="Times New Roman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C0EBA"/>
    <w:rPr>
      <w:rFonts w:ascii="Times New Roman" w:hAnsi="Times New Roman"/>
      <w:i/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EC0EBA"/>
    <w:rPr>
      <w:rFonts w:ascii="Times New Roman" w:hAnsi="Times New Roman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EC0E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0EBA"/>
    <w:rPr>
      <w:rFonts w:ascii="Times New Roman" w:hAnsi="Times New Roman"/>
      <w:i/>
      <w:iCs/>
      <w:color w:val="404040" w:themeColor="text1" w:themeTint="BF"/>
      <w:sz w:val="24"/>
    </w:rPr>
  </w:style>
  <w:style w:type="character" w:styleId="SchwacherVerweis">
    <w:name w:val="Subtle Reference"/>
    <w:basedOn w:val="Absatz-Standardschriftart"/>
    <w:uiPriority w:val="31"/>
    <w:qFormat/>
    <w:rsid w:val="00EC0EBA"/>
    <w:rPr>
      <w:rFonts w:ascii="Times New Roman" w:hAnsi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EC0EBA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C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rina\Desktop\TemplateDokumen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TemplateDokumente.dotx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FH-OOE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Sabrina - S1410458019</dc:creator>
  <cp:keywords/>
  <dc:description/>
  <cp:lastModifiedBy>Sabrina</cp:lastModifiedBy>
  <cp:revision>7</cp:revision>
  <dcterms:created xsi:type="dcterms:W3CDTF">2016-04-11T14:49:00Z</dcterms:created>
  <dcterms:modified xsi:type="dcterms:W3CDTF">2016-04-12T14:28:00Z</dcterms:modified>
</cp:coreProperties>
</file>