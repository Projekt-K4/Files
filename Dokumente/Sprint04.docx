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8E4" w:rsidRDefault="00137027" w:rsidP="002B6C4D">
      <w:pPr>
        <w:pStyle w:val="Titel"/>
        <w:pBdr>
          <w:bottom w:val="single" w:sz="4" w:space="7" w:color="auto"/>
        </w:pBdr>
        <w:jc w:val="center"/>
      </w:pPr>
      <w:r>
        <w:t>Sprint 4</w:t>
      </w:r>
    </w:p>
    <w:p w:rsidR="002B6C4D" w:rsidRDefault="002B6C4D" w:rsidP="002B6C4D"/>
    <w:p w:rsidR="002B6C4D" w:rsidRDefault="002B6C4D" w:rsidP="002B6C4D"/>
    <w:p w:rsidR="002B6C4D" w:rsidRDefault="00EA51BD" w:rsidP="002B6C4D">
      <w:pPr>
        <w:pStyle w:val="berschrift3"/>
      </w:pPr>
      <w:r>
        <w:t xml:space="preserve">Dauer: </w:t>
      </w:r>
      <w:r w:rsidR="00137027">
        <w:t>6.6.</w:t>
      </w:r>
      <w:r>
        <w:t>2</w:t>
      </w:r>
      <w:r w:rsidR="00FC15C1">
        <w:t>0</w:t>
      </w:r>
      <w:r>
        <w:t xml:space="preserve">16 – </w:t>
      </w:r>
      <w:r w:rsidR="00137027">
        <w:t>21.6</w:t>
      </w:r>
      <w:r w:rsidR="002B6C4D">
        <w:t>.2016</w:t>
      </w:r>
      <w:r w:rsidR="00137027">
        <w:t xml:space="preserve"> (6 Termin</w:t>
      </w:r>
      <w:r w:rsidR="008C2DD9">
        <w:t>e</w:t>
      </w:r>
      <w:r w:rsidR="00CF2DA2">
        <w:t>)</w:t>
      </w:r>
    </w:p>
    <w:p w:rsidR="002B6C4D" w:rsidRDefault="002B6C4D" w:rsidP="002B6C4D">
      <w:pPr>
        <w:pStyle w:val="berschrift3"/>
      </w:pPr>
      <w:r>
        <w:t>Einheiten PO:</w:t>
      </w:r>
      <w:r w:rsidR="0065460D">
        <w:t xml:space="preserve"> 2 x 14</w:t>
      </w:r>
    </w:p>
    <w:p w:rsidR="002B6C4D" w:rsidRDefault="002B6C4D" w:rsidP="002B6C4D">
      <w:pPr>
        <w:pStyle w:val="berschrift3"/>
      </w:pPr>
      <w:r>
        <w:t>Einheiten Scrum Master:</w:t>
      </w:r>
      <w:r w:rsidR="0065460D">
        <w:t xml:space="preserve"> 2 x 5</w:t>
      </w:r>
    </w:p>
    <w:p w:rsidR="002B6C4D" w:rsidRDefault="002B6C4D" w:rsidP="002B6C4D">
      <w:pPr>
        <w:pStyle w:val="berschrift3"/>
      </w:pPr>
      <w:r>
        <w:t>Einheiten pro Person:</w:t>
      </w:r>
      <w:r w:rsidR="0065460D">
        <w:t xml:space="preserve"> 28</w:t>
      </w:r>
      <w:r w:rsidR="008872F6">
        <w:t xml:space="preserve"> – 6 </w:t>
      </w:r>
      <w:bookmarkStart w:id="0" w:name="_GoBack"/>
      <w:bookmarkEnd w:id="0"/>
      <w:r w:rsidR="008872F6">
        <w:br/>
        <w:t>(-4 für AG-Präsentation und -2 für abschließendes Review/Beurteilung)</w:t>
      </w:r>
    </w:p>
    <w:p w:rsidR="002B6C4D" w:rsidRDefault="002B6C4D" w:rsidP="002B6C4D"/>
    <w:p w:rsidR="00A435A4" w:rsidRDefault="00A435A4" w:rsidP="002B6C4D"/>
    <w:p w:rsidR="002B6C4D" w:rsidRDefault="002B6C4D" w:rsidP="002B6C4D">
      <w:pPr>
        <w:pStyle w:val="berschrift1"/>
      </w:pPr>
      <w:r>
        <w:t>Vision</w:t>
      </w:r>
    </w:p>
    <w:p w:rsidR="00B00797" w:rsidRDefault="00A26D2C" w:rsidP="00A319B7">
      <w:r>
        <w:br/>
      </w:r>
      <w:r w:rsidR="00A319B7">
        <w:t xml:space="preserve">Die Visualisierung soll auf Basis der „richtigen Zeit“ (der Timestamps) ablaufen. </w:t>
      </w:r>
    </w:p>
    <w:p w:rsidR="000F44F6" w:rsidRDefault="00A319B7" w:rsidP="00A319B7">
      <w:r>
        <w:t>In der Simulation sollen Patienten nach dem OP entweder in den Kühlraum ode</w:t>
      </w:r>
      <w:r w:rsidR="003858E8">
        <w:t xml:space="preserve">r auf die Bettenstation kommen. Auch sollen die verschiedenen Stationen in </w:t>
      </w:r>
      <w:r w:rsidR="00B00797">
        <w:t xml:space="preserve">der Simulation miteinander „verbunden“ werden, d.h. Patienten sollen z.B. von der Bettenstation in die Kirche verlegt werden können </w:t>
      </w:r>
      <w:r w:rsidR="00AA1510">
        <w:t xml:space="preserve">oder von überall in den kühlen Keller </w:t>
      </w:r>
      <w:r w:rsidR="00B00797">
        <w:t>etc.</w:t>
      </w:r>
    </w:p>
    <w:p w:rsidR="006273B6" w:rsidRDefault="006273B6" w:rsidP="00A319B7">
      <w:r>
        <w:t>Die Operationszeit soll nicht mehr ein Standardwert sein, sondern zufällig/abhängig.</w:t>
      </w:r>
    </w:p>
    <w:p w:rsidR="00B00797" w:rsidRDefault="00B00797" w:rsidP="00A319B7">
      <w:r>
        <w:t xml:space="preserve">Darüber hinaus soll ein Refactoring des Codes </w:t>
      </w:r>
      <w:r w:rsidR="00BF4CC3">
        <w:t xml:space="preserve">(sowohl in der Visualisierung als auch in der Simulation) </w:t>
      </w:r>
      <w:r>
        <w:t>stattfinden („Magic Number</w:t>
      </w:r>
      <w:r w:rsidR="006273B6">
        <w:t>s</w:t>
      </w:r>
      <w:r>
        <w:t>“ sollen entfernt werden etc.).</w:t>
      </w:r>
    </w:p>
    <w:p w:rsidR="00E43BAC" w:rsidRDefault="00E43BAC"/>
    <w:p w:rsidR="002B6C4D" w:rsidRDefault="002B6C4D" w:rsidP="00E43BAC">
      <w:pPr>
        <w:pStyle w:val="Listenabsatz"/>
        <w:numPr>
          <w:ilvl w:val="0"/>
          <w:numId w:val="11"/>
        </w:numPr>
      </w:pPr>
      <w:r>
        <w:br w:type="page"/>
      </w:r>
    </w:p>
    <w:p w:rsidR="002B6C4D" w:rsidRPr="00BF4CC3" w:rsidRDefault="002B6C4D" w:rsidP="002B6C4D">
      <w:pPr>
        <w:pStyle w:val="Titel"/>
        <w:pBdr>
          <w:bottom w:val="single" w:sz="4" w:space="7" w:color="auto"/>
        </w:pBdr>
        <w:jc w:val="center"/>
        <w:rPr>
          <w:sz w:val="40"/>
          <w:szCs w:val="40"/>
          <w:lang w:val="en-GB"/>
        </w:rPr>
      </w:pPr>
      <w:r w:rsidRPr="00BF4CC3">
        <w:rPr>
          <w:sz w:val="40"/>
          <w:szCs w:val="40"/>
          <w:lang w:val="en-GB"/>
        </w:rPr>
        <w:lastRenderedPageBreak/>
        <w:t>Use Cases</w:t>
      </w:r>
    </w:p>
    <w:p w:rsidR="00B442F3" w:rsidRPr="00BF4CC3" w:rsidRDefault="00B442F3">
      <w:pPr>
        <w:rPr>
          <w:lang w:val="en-GB"/>
        </w:rPr>
      </w:pPr>
    </w:p>
    <w:p w:rsidR="00FB3BDE" w:rsidRPr="0073045F" w:rsidRDefault="00FB3BDE" w:rsidP="00FB3BDE">
      <w:pPr>
        <w:pStyle w:val="berschrift3"/>
        <w:rPr>
          <w:lang w:val="en-GB"/>
        </w:rPr>
      </w:pPr>
      <w:r w:rsidRPr="0073045F">
        <w:rPr>
          <w:lang w:val="en-GB"/>
        </w:rPr>
        <w:t>Story 9</w:t>
      </w:r>
      <w:r w:rsidR="00246176">
        <w:rPr>
          <w:lang w:val="en-GB"/>
        </w:rPr>
        <w:t>7</w:t>
      </w:r>
      <w:r w:rsidRPr="0073045F">
        <w:rPr>
          <w:lang w:val="en-GB"/>
        </w:rPr>
        <w:t xml:space="preserve"> – </w:t>
      </w:r>
      <w:r w:rsidR="0073045F" w:rsidRPr="0073045F">
        <w:rPr>
          <w:lang w:val="en-GB"/>
        </w:rPr>
        <w:t>Code Refactoring Simulation</w:t>
      </w:r>
    </w:p>
    <w:p w:rsidR="00FB3BDE" w:rsidRPr="0073045F" w:rsidRDefault="00FB3BDE" w:rsidP="002452F8">
      <w:pPr>
        <w:spacing w:after="120"/>
        <w:ind w:firstLine="709"/>
      </w:pPr>
      <w:r w:rsidRPr="0073045F">
        <w:t xml:space="preserve">Task </w:t>
      </w:r>
      <w:r w:rsidR="0073045F" w:rsidRPr="0073045F">
        <w:t>1</w:t>
      </w:r>
      <w:r w:rsidRPr="0073045F">
        <w:t xml:space="preserve"> – </w:t>
      </w:r>
      <w:r w:rsidR="0073045F" w:rsidRPr="0073045F">
        <w:t>Magic Numbers entfernen</w:t>
      </w:r>
    </w:p>
    <w:p w:rsidR="0073045F" w:rsidRPr="0073045F" w:rsidRDefault="0073045F" w:rsidP="002452F8">
      <w:pPr>
        <w:spacing w:after="120"/>
        <w:ind w:firstLine="709"/>
      </w:pPr>
      <w:r w:rsidRPr="0073045F">
        <w:t>Task 2 – einheitliche Benennung von Variablen, Prozessen etc.</w:t>
      </w:r>
    </w:p>
    <w:p w:rsidR="0073045F" w:rsidRDefault="0073045F" w:rsidP="00ED1E59">
      <w:pPr>
        <w:spacing w:after="360"/>
        <w:ind w:firstLine="709"/>
      </w:pPr>
      <w:r>
        <w:t>Task 3 – sinnvolle Kommentare</w:t>
      </w:r>
    </w:p>
    <w:p w:rsidR="002452F8" w:rsidRPr="002452F8" w:rsidRDefault="00246176" w:rsidP="002452F8">
      <w:pPr>
        <w:pStyle w:val="berschrift3"/>
      </w:pPr>
      <w:r>
        <w:t>Story 96</w:t>
      </w:r>
      <w:r w:rsidR="002452F8" w:rsidRPr="002452F8">
        <w:t xml:space="preserve"> – Code Refactoring Visualisierung</w:t>
      </w:r>
    </w:p>
    <w:p w:rsidR="00B442F3" w:rsidRDefault="00B442F3" w:rsidP="00F04BBE">
      <w:pPr>
        <w:pStyle w:val="berschrift3"/>
      </w:pPr>
      <w:r>
        <w:t>S</w:t>
      </w:r>
      <w:r w:rsidR="002452F8">
        <w:t>tory 30</w:t>
      </w:r>
      <w:r>
        <w:t xml:space="preserve"> </w:t>
      </w:r>
      <w:r w:rsidR="00EA51BD">
        <w:t>–</w:t>
      </w:r>
      <w:r w:rsidR="003E4740">
        <w:t xml:space="preserve"> Patienten sollen zwischen </w:t>
      </w:r>
      <w:r w:rsidR="00246176">
        <w:t>den Stationen hin- und herwechsel</w:t>
      </w:r>
      <w:r w:rsidR="003E4740">
        <w:t>n können</w:t>
      </w:r>
    </w:p>
    <w:p w:rsidR="003E4740" w:rsidRPr="0073045F" w:rsidRDefault="003E4740" w:rsidP="003E4740">
      <w:pPr>
        <w:spacing w:after="120"/>
        <w:ind w:firstLine="709"/>
      </w:pPr>
      <w:r w:rsidRPr="0073045F">
        <w:t xml:space="preserve">Task 1 – </w:t>
      </w:r>
      <w:r>
        <w:t>zwischen welchen Stationen sollen Patienten wie wechseln?</w:t>
      </w:r>
    </w:p>
    <w:p w:rsidR="003E4740" w:rsidRPr="003E4740" w:rsidRDefault="003E4740" w:rsidP="003E4740">
      <w:pPr>
        <w:ind w:firstLine="708"/>
      </w:pPr>
      <w:r w:rsidRPr="0073045F">
        <w:t xml:space="preserve">Task 2 – </w:t>
      </w:r>
      <w:r>
        <w:t>Implementierung von 30.01</w:t>
      </w:r>
    </w:p>
    <w:p w:rsidR="00EC241B" w:rsidRDefault="009F38EF" w:rsidP="00EC241B">
      <w:pPr>
        <w:pStyle w:val="berschrift3"/>
      </w:pPr>
      <w:r>
        <w:t>Story 31</w:t>
      </w:r>
      <w:r w:rsidR="00930E37">
        <w:t xml:space="preserve"> – </w:t>
      </w:r>
      <w:r w:rsidR="003E7578">
        <w:t>OP: komplexer</w:t>
      </w:r>
    </w:p>
    <w:p w:rsidR="003E7578" w:rsidRPr="0073045F" w:rsidRDefault="003E7578" w:rsidP="003E7578">
      <w:pPr>
        <w:spacing w:after="120"/>
        <w:ind w:firstLine="709"/>
      </w:pPr>
      <w:r w:rsidRPr="0073045F">
        <w:t xml:space="preserve">Task 1 – </w:t>
      </w:r>
      <w:r>
        <w:t>Operationszeit wird variabel</w:t>
      </w:r>
    </w:p>
    <w:p w:rsidR="003E7578" w:rsidRDefault="003E7578" w:rsidP="003E7578">
      <w:pPr>
        <w:ind w:firstLine="708"/>
      </w:pPr>
      <w:r w:rsidRPr="0073045F">
        <w:t xml:space="preserve">Task 2 – </w:t>
      </w:r>
      <w:r>
        <w:t>OPs evtl. vorher schon besetzt (zu Beginn des Simulators)</w:t>
      </w:r>
    </w:p>
    <w:p w:rsidR="003E7578" w:rsidRDefault="003E7578" w:rsidP="003E7578">
      <w:pPr>
        <w:ind w:firstLine="708"/>
      </w:pPr>
      <w:r>
        <w:t>Task 3 – TTL nach OP geändert (auch Triageklasse)</w:t>
      </w:r>
    </w:p>
    <w:p w:rsidR="003E7578" w:rsidRPr="003E7578" w:rsidRDefault="003E7578" w:rsidP="003E7578">
      <w:pPr>
        <w:ind w:firstLine="708"/>
      </w:pPr>
      <w:r>
        <w:t>Task 4 – Patienten können nach OP auch in KK kommen</w:t>
      </w:r>
    </w:p>
    <w:p w:rsidR="00CB575E" w:rsidRDefault="00CB575E" w:rsidP="00CB575E">
      <w:pPr>
        <w:pStyle w:val="berschrift3"/>
      </w:pPr>
      <w:r>
        <w:t>Story 32 – Visualisierung</w:t>
      </w:r>
      <w:r w:rsidR="005839EB">
        <w:t xml:space="preserve"> läuft</w:t>
      </w:r>
      <w:r>
        <w:t xml:space="preserve"> in Echtzeit bzw. mit </w:t>
      </w:r>
      <w:r w:rsidR="005839EB">
        <w:t xml:space="preserve">bestimmtem </w:t>
      </w:r>
      <w:r>
        <w:t>Faktor</w:t>
      </w:r>
      <w:r w:rsidR="005839EB">
        <w:t xml:space="preserve"> (z.B. Echtzeit * 10)</w:t>
      </w:r>
    </w:p>
    <w:p w:rsidR="00345B42" w:rsidRPr="0073045F" w:rsidRDefault="00345B42" w:rsidP="00345B42">
      <w:pPr>
        <w:spacing w:after="120"/>
        <w:ind w:firstLine="709"/>
      </w:pPr>
      <w:r w:rsidRPr="0073045F">
        <w:t>Task 1 –</w:t>
      </w:r>
      <w:r>
        <w:t xml:space="preserve"> Code anpassen (um in Echtzeit zu laufen)</w:t>
      </w:r>
    </w:p>
    <w:p w:rsidR="00345B42" w:rsidRPr="00345B42" w:rsidRDefault="00345B42" w:rsidP="00345B42">
      <w:pPr>
        <w:ind w:firstLine="708"/>
      </w:pPr>
      <w:r w:rsidRPr="0073045F">
        <w:t xml:space="preserve">Task 2 – </w:t>
      </w:r>
      <w:r>
        <w:t>Visualisierung läuft mit bestimmtem Faktor</w:t>
      </w:r>
    </w:p>
    <w:p w:rsidR="0080239E" w:rsidRPr="00345B42" w:rsidRDefault="0080239E" w:rsidP="0080239E">
      <w:pPr>
        <w:pStyle w:val="berschrift3"/>
        <w:rPr>
          <w:lang w:val="en-GB"/>
        </w:rPr>
      </w:pPr>
      <w:r w:rsidRPr="00345B42">
        <w:rPr>
          <w:lang w:val="en-GB"/>
        </w:rPr>
        <w:t>Story 33 – Simulation: ConfigFile (2-3 Stunden anschauen)</w:t>
      </w:r>
    </w:p>
    <w:p w:rsidR="0080239E" w:rsidRPr="0080239E" w:rsidRDefault="0080239E" w:rsidP="0080239E">
      <w:pPr>
        <w:pStyle w:val="berschrift3"/>
      </w:pPr>
      <w:r w:rsidRPr="0080239E">
        <w:t>Story 34 – Prozessmodell erweitern</w:t>
      </w:r>
    </w:p>
    <w:p w:rsidR="0080239E" w:rsidRDefault="0015794B" w:rsidP="0080239E">
      <w:pPr>
        <w:pStyle w:val="berschrift3"/>
      </w:pPr>
      <w:r>
        <w:t>Story 35</w:t>
      </w:r>
      <w:r w:rsidR="0080239E" w:rsidRPr="0080239E">
        <w:t xml:space="preserve"> – </w:t>
      </w:r>
      <w:r w:rsidR="0080239E">
        <w:t>Statistik in Visualisierung</w:t>
      </w:r>
    </w:p>
    <w:p w:rsidR="0015794B" w:rsidRPr="0015794B" w:rsidRDefault="0015794B" w:rsidP="0015794B">
      <w:pPr>
        <w:spacing w:after="120"/>
      </w:pPr>
      <w:r>
        <w:t>Der aktuelle Stand (wieviele Patienten pro Triageklasse) soll jederzeit angezeigt werden.</w:t>
      </w:r>
    </w:p>
    <w:p w:rsidR="0015794B" w:rsidRDefault="0015794B" w:rsidP="0015794B">
      <w:pPr>
        <w:ind w:firstLine="708"/>
      </w:pPr>
      <w:r>
        <w:t>Task 1</w:t>
      </w:r>
      <w:r>
        <w:t xml:space="preserve"> – </w:t>
      </w:r>
      <w:r>
        <w:t>Position festlegen</w:t>
      </w:r>
    </w:p>
    <w:p w:rsidR="0015794B" w:rsidRPr="0015794B" w:rsidRDefault="0015794B" w:rsidP="0015794B">
      <w:pPr>
        <w:ind w:firstLine="708"/>
      </w:pPr>
      <w:r>
        <w:t>Task 2 - Machen</w:t>
      </w:r>
    </w:p>
    <w:sectPr w:rsidR="0015794B" w:rsidRPr="0015794B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48D" w:rsidRDefault="00CB548D" w:rsidP="009948E4">
      <w:pPr>
        <w:spacing w:after="0" w:line="240" w:lineRule="auto"/>
      </w:pPr>
      <w:r>
        <w:separator/>
      </w:r>
    </w:p>
  </w:endnote>
  <w:endnote w:type="continuationSeparator" w:id="0">
    <w:p w:rsidR="00CB548D" w:rsidRDefault="00CB548D" w:rsidP="00994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8EF" w:rsidRDefault="009F38EF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BF4CC3">
      <w:rPr>
        <w:noProof/>
      </w:rPr>
      <w:t>31.05.2016</w:t>
    </w:r>
    <w:r>
      <w:fldChar w:fldCharType="end"/>
    </w:r>
    <w:r>
      <w:ptab w:relativeTo="margin" w:alignment="center" w:leader="none"/>
    </w:r>
    <w:r>
      <w:t>K4-Projekt</w:t>
    </w:r>
    <w:r>
      <w:ptab w:relativeTo="margin" w:alignment="right" w:leader="none"/>
    </w:r>
    <w:sdt>
      <w:sdtPr>
        <w:id w:val="-1645816819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872F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872F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sdtContent>
        </w:sdt>
      </w:sdtContent>
    </w:sdt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48D" w:rsidRDefault="00CB548D" w:rsidP="009948E4">
      <w:pPr>
        <w:spacing w:after="0" w:line="240" w:lineRule="auto"/>
      </w:pPr>
      <w:r>
        <w:separator/>
      </w:r>
    </w:p>
  </w:footnote>
  <w:footnote w:type="continuationSeparator" w:id="0">
    <w:p w:rsidR="00CB548D" w:rsidRDefault="00CB548D" w:rsidP="00994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8EF" w:rsidRPr="009B666F" w:rsidRDefault="009F38EF">
    <w:pPr>
      <w:pStyle w:val="Kopfzeile"/>
      <w:rPr>
        <w:lang w:val="en-GB"/>
      </w:rPr>
    </w:pPr>
    <w:r>
      <w:rPr>
        <w:lang w:val="en-GB"/>
      </w:rPr>
      <w:t>Sprint 4</w:t>
    </w:r>
    <w:r w:rsidRPr="009B666F">
      <w:rPr>
        <w:lang w:val="en-GB"/>
      </w:rPr>
      <w:tab/>
    </w:r>
    <w:r w:rsidRPr="00B62606">
      <w:rPr>
        <w:lang w:val="en-GB"/>
      </w:rPr>
      <w:tab/>
      <w:t>Autoren</w:t>
    </w:r>
    <w:r w:rsidRPr="009B666F">
      <w:rPr>
        <w:lang w:val="en-GB"/>
      </w:rPr>
      <w:t>: Christina Hess, Sabrina Wagner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B2104"/>
    <w:multiLevelType w:val="hybridMultilevel"/>
    <w:tmpl w:val="41804B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376B3"/>
    <w:multiLevelType w:val="hybridMultilevel"/>
    <w:tmpl w:val="F64A3A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02178"/>
    <w:multiLevelType w:val="hybridMultilevel"/>
    <w:tmpl w:val="56D489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17A53"/>
    <w:multiLevelType w:val="hybridMultilevel"/>
    <w:tmpl w:val="4FF001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66ED"/>
    <w:multiLevelType w:val="hybridMultilevel"/>
    <w:tmpl w:val="A8569E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007DD"/>
    <w:multiLevelType w:val="hybridMultilevel"/>
    <w:tmpl w:val="A43886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43EA5"/>
    <w:multiLevelType w:val="hybridMultilevel"/>
    <w:tmpl w:val="0F0CA8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F2C4F"/>
    <w:multiLevelType w:val="hybridMultilevel"/>
    <w:tmpl w:val="3A1EE83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041AE0"/>
    <w:multiLevelType w:val="hybridMultilevel"/>
    <w:tmpl w:val="F63600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804BE"/>
    <w:multiLevelType w:val="hybridMultilevel"/>
    <w:tmpl w:val="459276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0A5F96"/>
    <w:multiLevelType w:val="hybridMultilevel"/>
    <w:tmpl w:val="8828C9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10"/>
  </w:num>
  <w:num w:numId="8">
    <w:abstractNumId w:val="5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4D"/>
    <w:rsid w:val="00033C03"/>
    <w:rsid w:val="0003567D"/>
    <w:rsid w:val="000B62BD"/>
    <w:rsid w:val="000C3637"/>
    <w:rsid w:val="000D777C"/>
    <w:rsid w:val="000F44F6"/>
    <w:rsid w:val="00105B91"/>
    <w:rsid w:val="00105FF2"/>
    <w:rsid w:val="00137027"/>
    <w:rsid w:val="0014647E"/>
    <w:rsid w:val="001541FD"/>
    <w:rsid w:val="0015794B"/>
    <w:rsid w:val="001C0FEE"/>
    <w:rsid w:val="001E5234"/>
    <w:rsid w:val="0022292E"/>
    <w:rsid w:val="002361A4"/>
    <w:rsid w:val="002452F8"/>
    <w:rsid w:val="00246176"/>
    <w:rsid w:val="00246521"/>
    <w:rsid w:val="002948F1"/>
    <w:rsid w:val="002A13A1"/>
    <w:rsid w:val="002B6C4D"/>
    <w:rsid w:val="00345B42"/>
    <w:rsid w:val="00353587"/>
    <w:rsid w:val="003858E8"/>
    <w:rsid w:val="00390286"/>
    <w:rsid w:val="003B6936"/>
    <w:rsid w:val="003C53A7"/>
    <w:rsid w:val="003E4740"/>
    <w:rsid w:val="003E7578"/>
    <w:rsid w:val="0046602F"/>
    <w:rsid w:val="0048458F"/>
    <w:rsid w:val="004C0114"/>
    <w:rsid w:val="004D74DF"/>
    <w:rsid w:val="005839EB"/>
    <w:rsid w:val="005A0256"/>
    <w:rsid w:val="005C2EDE"/>
    <w:rsid w:val="00615A0D"/>
    <w:rsid w:val="006273B6"/>
    <w:rsid w:val="00641928"/>
    <w:rsid w:val="0064501F"/>
    <w:rsid w:val="0065460D"/>
    <w:rsid w:val="006D0BDB"/>
    <w:rsid w:val="007142FF"/>
    <w:rsid w:val="0073045F"/>
    <w:rsid w:val="00764718"/>
    <w:rsid w:val="00790D54"/>
    <w:rsid w:val="007B21FF"/>
    <w:rsid w:val="007F5A11"/>
    <w:rsid w:val="0080239E"/>
    <w:rsid w:val="008872F6"/>
    <w:rsid w:val="00891CA9"/>
    <w:rsid w:val="00895B8E"/>
    <w:rsid w:val="008A47AC"/>
    <w:rsid w:val="008C2DD9"/>
    <w:rsid w:val="00906BE4"/>
    <w:rsid w:val="00930E37"/>
    <w:rsid w:val="00945254"/>
    <w:rsid w:val="00957713"/>
    <w:rsid w:val="00974773"/>
    <w:rsid w:val="0099481C"/>
    <w:rsid w:val="009948E4"/>
    <w:rsid w:val="009B666F"/>
    <w:rsid w:val="009C6147"/>
    <w:rsid w:val="009F38EF"/>
    <w:rsid w:val="00A26D2C"/>
    <w:rsid w:val="00A319B7"/>
    <w:rsid w:val="00A33A99"/>
    <w:rsid w:val="00A435A4"/>
    <w:rsid w:val="00AA1510"/>
    <w:rsid w:val="00AB51C1"/>
    <w:rsid w:val="00AE5A22"/>
    <w:rsid w:val="00B00797"/>
    <w:rsid w:val="00B044CA"/>
    <w:rsid w:val="00B24AB2"/>
    <w:rsid w:val="00B442F3"/>
    <w:rsid w:val="00B62606"/>
    <w:rsid w:val="00BA6596"/>
    <w:rsid w:val="00BD717B"/>
    <w:rsid w:val="00BF1EC9"/>
    <w:rsid w:val="00BF4CC3"/>
    <w:rsid w:val="00C14FB7"/>
    <w:rsid w:val="00C42DB6"/>
    <w:rsid w:val="00C47BF4"/>
    <w:rsid w:val="00C539AA"/>
    <w:rsid w:val="00C56442"/>
    <w:rsid w:val="00CB548D"/>
    <w:rsid w:val="00CB575E"/>
    <w:rsid w:val="00CC58E3"/>
    <w:rsid w:val="00CF2DA2"/>
    <w:rsid w:val="00CF6026"/>
    <w:rsid w:val="00D15180"/>
    <w:rsid w:val="00DB354B"/>
    <w:rsid w:val="00E252F3"/>
    <w:rsid w:val="00E43BAC"/>
    <w:rsid w:val="00E82252"/>
    <w:rsid w:val="00EA51BD"/>
    <w:rsid w:val="00EC241B"/>
    <w:rsid w:val="00ED1E59"/>
    <w:rsid w:val="00EF2194"/>
    <w:rsid w:val="00F04BBE"/>
    <w:rsid w:val="00F11ECB"/>
    <w:rsid w:val="00F16F0C"/>
    <w:rsid w:val="00F34594"/>
    <w:rsid w:val="00F511FF"/>
    <w:rsid w:val="00F62707"/>
    <w:rsid w:val="00F950DF"/>
    <w:rsid w:val="00FB3BDE"/>
    <w:rsid w:val="00FC15C1"/>
    <w:rsid w:val="00FE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C79148A-3524-4441-BB88-700A3678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948E4"/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948E4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48E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F04BBE"/>
    <w:pPr>
      <w:keepNext/>
      <w:keepLines/>
      <w:spacing w:before="160" w:after="12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9948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948E4"/>
    <w:pPr>
      <w:spacing w:after="0" w:line="240" w:lineRule="auto"/>
      <w:contextualSpacing/>
    </w:pPr>
    <w:rPr>
      <w:rFonts w:eastAsiaTheme="majorEastAsia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48E4"/>
    <w:rPr>
      <w:rFonts w:ascii="Times New Roman" w:eastAsiaTheme="majorEastAsia" w:hAnsi="Times New Roman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948E4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48E4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9948E4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04BBE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948E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48E4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48E4"/>
    <w:rPr>
      <w:rFonts w:ascii="Times New Roman" w:eastAsiaTheme="minorEastAsia" w:hAnsi="Times New Roman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9948E4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9948E4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9948E4"/>
    <w:rPr>
      <w:i/>
      <w:iCs/>
      <w:color w:val="5B9BD5" w:themeColor="accent1"/>
    </w:rPr>
  </w:style>
  <w:style w:type="character" w:styleId="Fett">
    <w:name w:val="Strong"/>
    <w:basedOn w:val="Absatz-Standardschriftart"/>
    <w:uiPriority w:val="22"/>
    <w:qFormat/>
    <w:rsid w:val="009948E4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9948E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948E4"/>
    <w:rPr>
      <w:rFonts w:ascii="Times New Roman" w:hAnsi="Times New Roman"/>
      <w:i/>
      <w:iCs/>
      <w:color w:val="404040" w:themeColor="text1" w:themeTint="BF"/>
      <w:sz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948E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948E4"/>
    <w:rPr>
      <w:rFonts w:ascii="Times New Roman" w:hAnsi="Times New Roman"/>
      <w:i/>
      <w:iCs/>
      <w:color w:val="5B9BD5" w:themeColor="accent1"/>
      <w:sz w:val="24"/>
    </w:rPr>
  </w:style>
  <w:style w:type="character" w:styleId="SchwacherVerweis">
    <w:name w:val="Subtle Reference"/>
    <w:basedOn w:val="Absatz-Standardschriftart"/>
    <w:uiPriority w:val="31"/>
    <w:qFormat/>
    <w:rsid w:val="009948E4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9948E4"/>
    <w:rPr>
      <w:b/>
      <w:bCs/>
      <w:smallCaps/>
      <w:color w:val="5B9BD5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9948E4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9948E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94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8E4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994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8E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FH\Studienprojekt\Sprintplanning\TemplateSpri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9ED4B-5B51-4992-A8B8-2E6B43C93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TemplateSprint.dotx</Template>
  <TotalTime>0</TotalTime>
  <Pages>2</Pages>
  <Words>268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</dc:creator>
  <cp:keywords/>
  <dc:description/>
  <cp:lastModifiedBy>Christina Hess</cp:lastModifiedBy>
  <cp:revision>72</cp:revision>
  <dcterms:created xsi:type="dcterms:W3CDTF">2016-04-19T12:26:00Z</dcterms:created>
  <dcterms:modified xsi:type="dcterms:W3CDTF">2016-05-31T12:43:00Z</dcterms:modified>
</cp:coreProperties>
</file>