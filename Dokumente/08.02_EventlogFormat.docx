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862" w:rsidRDefault="001C5862" w:rsidP="001C5862"/>
    <w:p w:rsidR="00EC0EBA" w:rsidRDefault="001C5862" w:rsidP="001C5862">
      <w:r w:rsidRPr="001C5862">
        <w:t xml:space="preserve">Das </w:t>
      </w:r>
      <w:proofErr w:type="spellStart"/>
      <w:r w:rsidRPr="001C5862">
        <w:t>Eventlog</w:t>
      </w:r>
      <w:proofErr w:type="spellEnd"/>
      <w:r w:rsidRPr="001C5862">
        <w:t xml:space="preserve"> File soll nach folgendem Schema aufgebaut sein:</w:t>
      </w:r>
    </w:p>
    <w:p w:rsidR="001C5862" w:rsidRPr="001C5862" w:rsidRDefault="001C5862" w:rsidP="001C5862">
      <w:r>
        <w:t>Mehrere Zeilen mit Events</w:t>
      </w:r>
      <w:bookmarkStart w:id="0" w:name="_GoBack"/>
      <w:bookmarkEnd w:id="0"/>
    </w:p>
    <w:sectPr w:rsidR="001C5862" w:rsidRPr="001C586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7C2" w:rsidRDefault="003C57C2" w:rsidP="00EC0EBA">
      <w:pPr>
        <w:spacing w:after="0" w:line="240" w:lineRule="auto"/>
      </w:pPr>
      <w:r>
        <w:separator/>
      </w:r>
    </w:p>
  </w:endnote>
  <w:endnote w:type="continuationSeparator" w:id="0">
    <w:p w:rsidR="003C57C2" w:rsidRDefault="003C57C2" w:rsidP="00EC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1446993"/>
      <w:docPartObj>
        <w:docPartGallery w:val="Page Numbers (Bottom of Page)"/>
        <w:docPartUnique/>
      </w:docPartObj>
    </w:sdtPr>
    <w:sdtEndPr/>
    <w:sdtContent>
      <w:p w:rsidR="00EC0EBA" w:rsidRDefault="00EC0EB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862">
          <w:rPr>
            <w:noProof/>
          </w:rPr>
          <w:t>1</w:t>
        </w:r>
        <w:r>
          <w:fldChar w:fldCharType="end"/>
        </w:r>
      </w:p>
    </w:sdtContent>
  </w:sdt>
  <w:p w:rsidR="00EC0EBA" w:rsidRDefault="00EC0EBA">
    <w:pPr>
      <w:pStyle w:val="Footer"/>
    </w:pPr>
    <w:r>
      <w:t>11.04.2016</w:t>
    </w:r>
    <w:r>
      <w:tab/>
      <w:t>K4-Projekt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7C2" w:rsidRDefault="003C57C2" w:rsidP="00EC0EBA">
      <w:pPr>
        <w:spacing w:after="0" w:line="240" w:lineRule="auto"/>
      </w:pPr>
      <w:r>
        <w:separator/>
      </w:r>
    </w:p>
  </w:footnote>
  <w:footnote w:type="continuationSeparator" w:id="0">
    <w:p w:rsidR="003C57C2" w:rsidRDefault="003C57C2" w:rsidP="00EC0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EBA" w:rsidRDefault="00EC0EBA">
    <w:pPr>
      <w:pStyle w:val="Header"/>
    </w:pPr>
    <w:r>
      <w:tab/>
    </w:r>
    <w:r>
      <w:tab/>
      <w:t>Autor:</w:t>
    </w:r>
    <w:r w:rsidR="001C5862">
      <w:t xml:space="preserve"> Wagner Sabrina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C2"/>
    <w:rsid w:val="001C5862"/>
    <w:rsid w:val="003C57C2"/>
    <w:rsid w:val="00485C4B"/>
    <w:rsid w:val="009E30A4"/>
    <w:rsid w:val="00E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FA3BB-1C8B-4C4F-8794-D359BA2B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EB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EB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EB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EB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EBA"/>
  </w:style>
  <w:style w:type="paragraph" w:styleId="Footer">
    <w:name w:val="footer"/>
    <w:basedOn w:val="Normal"/>
    <w:link w:val="FooterChar"/>
    <w:uiPriority w:val="99"/>
    <w:unhideWhenUsed/>
    <w:rsid w:val="00EC0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EBA"/>
  </w:style>
  <w:style w:type="character" w:customStyle="1" w:styleId="Heading1Char">
    <w:name w:val="Heading 1 Char"/>
    <w:basedOn w:val="DefaultParagraphFont"/>
    <w:link w:val="Heading1"/>
    <w:uiPriority w:val="9"/>
    <w:rsid w:val="00EC0EBA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C0EB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C0EBA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EBA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C0EB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EB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EBA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EBA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EC0EBA"/>
    <w:rPr>
      <w:rFonts w:ascii="Times New Roman" w:hAnsi="Times New Roman"/>
      <w:i/>
      <w:iCs/>
    </w:rPr>
  </w:style>
  <w:style w:type="character" w:styleId="IntenseEmphasis">
    <w:name w:val="Intense Emphasis"/>
    <w:basedOn w:val="DefaultParagraphFont"/>
    <w:uiPriority w:val="21"/>
    <w:qFormat/>
    <w:rsid w:val="00EC0EBA"/>
    <w:rPr>
      <w:rFonts w:ascii="Times New Roman" w:hAnsi="Times New Roman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EC0EBA"/>
    <w:rPr>
      <w:rFonts w:ascii="Times New Roman" w:hAnsi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C0EB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EBA"/>
    <w:rPr>
      <w:rFonts w:ascii="Times New Roman" w:hAnsi="Times New Roman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EC0EBA"/>
    <w:rPr>
      <w:rFonts w:ascii="Times New Roman" w:hAnsi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C0EBA"/>
    <w:rPr>
      <w:rFonts w:ascii="Times New Roman" w:hAnsi="Times New Roman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EC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jekte\pre\MBI45g3SS16\DokumenteAllgemein\TemplateDokumen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TemplateDokumente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FH-OOE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Sabrina - S1410458019</dc:creator>
  <cp:keywords/>
  <dc:description/>
  <cp:lastModifiedBy>Wagner Sabrina - S1410458019</cp:lastModifiedBy>
  <cp:revision>2</cp:revision>
  <dcterms:created xsi:type="dcterms:W3CDTF">2016-04-11T14:43:00Z</dcterms:created>
  <dcterms:modified xsi:type="dcterms:W3CDTF">2016-04-11T14:51:00Z</dcterms:modified>
</cp:coreProperties>
</file>