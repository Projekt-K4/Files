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75" w:rsidRDefault="00386075" w:rsidP="00122A34">
      <w:pPr>
        <w:pStyle w:val="Heading3"/>
      </w:pPr>
    </w:p>
    <w:p w:rsidR="00122A34" w:rsidRDefault="00122A34" w:rsidP="00122A34">
      <w:pPr>
        <w:pStyle w:val="Heading3"/>
      </w:pPr>
      <w:bookmarkStart w:id="0" w:name="_GoBack"/>
      <w:bookmarkEnd w:id="0"/>
      <w:r>
        <w:t>In dem zusammenfassenden File soll vorhanden sein:</w:t>
      </w:r>
    </w:p>
    <w:p w:rsidR="00122A34" w:rsidRDefault="00122A34" w:rsidP="00122A34"/>
    <w:p w:rsidR="00122A34" w:rsidRDefault="00122A34" w:rsidP="00122A34">
      <w:pPr>
        <w:pStyle w:val="NoSpacing"/>
      </w:pPr>
      <w:r>
        <w:tab/>
        <w:t>Gesamtanzahl Patienten</w:t>
      </w:r>
    </w:p>
    <w:p w:rsidR="00122A34" w:rsidRDefault="00122A34" w:rsidP="00122A34">
      <w:pPr>
        <w:pStyle w:val="NoSpacing"/>
      </w:pPr>
      <w:r>
        <w:tab/>
        <w:t xml:space="preserve">Anzahl Patienten pro </w:t>
      </w:r>
      <w:proofErr w:type="spellStart"/>
      <w:r>
        <w:t>Triageklasse</w:t>
      </w:r>
      <w:proofErr w:type="spellEnd"/>
      <w:r>
        <w:t xml:space="preserve"> (leicht, schwer, hoffnungslos, tot)</w:t>
      </w:r>
    </w:p>
    <w:p w:rsidR="00122A34" w:rsidRDefault="00122A34" w:rsidP="00122A34">
      <w:pPr>
        <w:pStyle w:val="NoSpacing"/>
      </w:pPr>
      <w:r>
        <w:tab/>
      </w:r>
    </w:p>
    <w:p w:rsidR="00122A34" w:rsidRDefault="00122A34" w:rsidP="00122A34">
      <w:pPr>
        <w:pStyle w:val="NoSpacing"/>
      </w:pPr>
      <w:r>
        <w:tab/>
        <w:t xml:space="preserve">Anzahl behandelte Patienten </w:t>
      </w:r>
    </w:p>
    <w:p w:rsidR="00122A34" w:rsidRDefault="00122A34" w:rsidP="00122A34">
      <w:pPr>
        <w:pStyle w:val="NoSpacing"/>
      </w:pPr>
      <w:r>
        <w:tab/>
        <w:t>Anzahl wartende Patienten</w:t>
      </w:r>
    </w:p>
    <w:p w:rsidR="00122A34" w:rsidRDefault="00122A34" w:rsidP="00122A34">
      <w:pPr>
        <w:pStyle w:val="NoSpacing"/>
      </w:pPr>
    </w:p>
    <w:p w:rsidR="00122A34" w:rsidRDefault="00122A34" w:rsidP="00122A34">
      <w:pPr>
        <w:pStyle w:val="NoSpacing"/>
      </w:pPr>
      <w:r>
        <w:tab/>
        <w:t>Anzahl Überlebende</w:t>
      </w:r>
    </w:p>
    <w:p w:rsidR="00122A34" w:rsidRDefault="00122A34" w:rsidP="00122A34">
      <w:pPr>
        <w:pStyle w:val="NoSpacing"/>
      </w:pPr>
      <w:r>
        <w:tab/>
        <w:t>Anzahl Tote</w:t>
      </w:r>
    </w:p>
    <w:p w:rsidR="00122A34" w:rsidRDefault="00122A34" w:rsidP="00122A34">
      <w:pPr>
        <w:pStyle w:val="NoSpacing"/>
      </w:pPr>
      <w:r>
        <w:tab/>
      </w:r>
    </w:p>
    <w:p w:rsidR="00122A34" w:rsidRDefault="00122A34" w:rsidP="00122A34">
      <w:pPr>
        <w:pStyle w:val="NoSpacing"/>
      </w:pPr>
      <w:r>
        <w:tab/>
        <w:t>Gesamtzeit</w:t>
      </w:r>
    </w:p>
    <w:p w:rsidR="00EC0EBA" w:rsidRPr="00122A34" w:rsidRDefault="00EC0EBA" w:rsidP="00122A34"/>
    <w:sectPr w:rsidR="00EC0EBA" w:rsidRPr="00122A3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628" w:rsidRDefault="00623628" w:rsidP="00EC0EBA">
      <w:pPr>
        <w:spacing w:after="0" w:line="240" w:lineRule="auto"/>
      </w:pPr>
      <w:r>
        <w:separator/>
      </w:r>
    </w:p>
  </w:endnote>
  <w:endnote w:type="continuationSeparator" w:id="0">
    <w:p w:rsidR="00623628" w:rsidRDefault="00623628" w:rsidP="00EC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1446993"/>
      <w:docPartObj>
        <w:docPartGallery w:val="Page Numbers (Bottom of Page)"/>
        <w:docPartUnique/>
      </w:docPartObj>
    </w:sdtPr>
    <w:sdtEndPr/>
    <w:sdtContent>
      <w:p w:rsidR="00EC0EBA" w:rsidRDefault="00EC0EB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075">
          <w:rPr>
            <w:noProof/>
          </w:rPr>
          <w:t>1</w:t>
        </w:r>
        <w:r>
          <w:fldChar w:fldCharType="end"/>
        </w:r>
      </w:p>
    </w:sdtContent>
  </w:sdt>
  <w:p w:rsidR="00EC0EBA" w:rsidRDefault="00EC0EBA">
    <w:pPr>
      <w:pStyle w:val="Footer"/>
    </w:pPr>
    <w:r>
      <w:t>11.04.2016</w:t>
    </w:r>
    <w:r>
      <w:tab/>
      <w:t>K4-Projekt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628" w:rsidRDefault="00623628" w:rsidP="00EC0EBA">
      <w:pPr>
        <w:spacing w:after="0" w:line="240" w:lineRule="auto"/>
      </w:pPr>
      <w:r>
        <w:separator/>
      </w:r>
    </w:p>
  </w:footnote>
  <w:footnote w:type="continuationSeparator" w:id="0">
    <w:p w:rsidR="00623628" w:rsidRDefault="00623628" w:rsidP="00EC0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EBA" w:rsidRDefault="00EC0EBA">
    <w:pPr>
      <w:pStyle w:val="Header"/>
    </w:pPr>
    <w:r>
      <w:tab/>
    </w:r>
    <w:r>
      <w:tab/>
      <w:t xml:space="preserve">Autor: </w:t>
    </w:r>
    <w:r w:rsidR="00122A34">
      <w:t>Sabrina Wagner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28"/>
    <w:rsid w:val="00122A34"/>
    <w:rsid w:val="00386075"/>
    <w:rsid w:val="00485C4B"/>
    <w:rsid w:val="00623628"/>
    <w:rsid w:val="009E30A4"/>
    <w:rsid w:val="00E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B72F0-1731-4A3D-905B-9F54353B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EB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EB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EB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B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EBA"/>
  </w:style>
  <w:style w:type="paragraph" w:styleId="Footer">
    <w:name w:val="footer"/>
    <w:basedOn w:val="Normal"/>
    <w:link w:val="FooterChar"/>
    <w:uiPriority w:val="99"/>
    <w:unhideWhenUsed/>
    <w:rsid w:val="00EC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EBA"/>
  </w:style>
  <w:style w:type="character" w:customStyle="1" w:styleId="Heading1Char">
    <w:name w:val="Heading 1 Char"/>
    <w:basedOn w:val="DefaultParagraphFont"/>
    <w:link w:val="Heading1"/>
    <w:uiPriority w:val="9"/>
    <w:rsid w:val="00EC0EB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0EB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C0EB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EBA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0EB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EB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EBA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EBA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EC0EBA"/>
    <w:rPr>
      <w:rFonts w:ascii="Times New Roman" w:hAnsi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EC0EBA"/>
    <w:rPr>
      <w:rFonts w:ascii="Times New Roman" w:hAnsi="Times New Roman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C0EBA"/>
    <w:rPr>
      <w:rFonts w:ascii="Times New Roman" w:hAnsi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C0EB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EBA"/>
    <w:rPr>
      <w:rFonts w:ascii="Times New Roman" w:hAnsi="Times New Roman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EC0EBA"/>
    <w:rPr>
      <w:rFonts w:ascii="Times New Roman" w:hAnsi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C0EBA"/>
    <w:rPr>
      <w:rFonts w:ascii="Times New Roman" w:hAnsi="Times New Roman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EC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jekte\pre\MBI45g3SS16\DokumenteAllgemein\TemplateDokumen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TemplateDokumente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FH-OOE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Sabrina - S1410458019</dc:creator>
  <cp:keywords/>
  <dc:description/>
  <cp:lastModifiedBy>Wagner Sabrina - S1410458019</cp:lastModifiedBy>
  <cp:revision>3</cp:revision>
  <dcterms:created xsi:type="dcterms:W3CDTF">2016-04-11T14:49:00Z</dcterms:created>
  <dcterms:modified xsi:type="dcterms:W3CDTF">2016-04-11T14:50:00Z</dcterms:modified>
</cp:coreProperties>
</file>