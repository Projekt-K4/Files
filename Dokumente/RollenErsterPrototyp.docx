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534" w:rsidRDefault="007F5534" w:rsidP="00180C31"/>
    <w:p w:rsidR="00180C31" w:rsidRDefault="00180C31" w:rsidP="00180C31">
      <w:r>
        <w:t>Rollen für den ersten Prototypen:</w:t>
      </w:r>
    </w:p>
    <w:p w:rsidR="00180C31" w:rsidRDefault="00180C31" w:rsidP="00180C31">
      <w:r>
        <w:t>Personal:</w:t>
      </w:r>
      <w:r>
        <w:tab/>
        <w:t>Typ</w:t>
      </w:r>
    </w:p>
    <w:p w:rsidR="00180C31" w:rsidRDefault="00180C31" w:rsidP="00180C31">
      <w:r>
        <w:tab/>
      </w:r>
      <w:r>
        <w:tab/>
        <w:t>(übernehmbare Rollen)</w:t>
      </w:r>
    </w:p>
    <w:p w:rsidR="00180C31" w:rsidRDefault="00180C31" w:rsidP="00180C31">
      <w:r>
        <w:tab/>
      </w:r>
      <w:r>
        <w:tab/>
        <w:t>Status (frei, arbeitend, anfahrend)</w:t>
      </w:r>
    </w:p>
    <w:p w:rsidR="00180C31" w:rsidRDefault="00180C31" w:rsidP="00180C31">
      <w:r>
        <w:tab/>
      </w:r>
      <w:r>
        <w:tab/>
        <w:t>Registrierung() ??</w:t>
      </w:r>
    </w:p>
    <w:p w:rsidR="00180C31" w:rsidRDefault="00180C31" w:rsidP="00180C31">
      <w:r>
        <w:t xml:space="preserve">Arzt </w:t>
      </w:r>
      <w:proofErr w:type="spellStart"/>
      <w:r>
        <w:t>public</w:t>
      </w:r>
      <w:proofErr w:type="spellEnd"/>
      <w:r>
        <w:t xml:space="preserve"> Persona</w:t>
      </w:r>
      <w:bookmarkStart w:id="0" w:name="_GoBack"/>
      <w:bookmarkEnd w:id="0"/>
      <w:r>
        <w:t>l</w:t>
      </w:r>
    </w:p>
    <w:p w:rsidR="00180C31" w:rsidRDefault="00180C31" w:rsidP="00180C31">
      <w:r>
        <w:tab/>
      </w:r>
      <w:r>
        <w:tab/>
      </w:r>
      <w:proofErr w:type="spellStart"/>
      <w:r>
        <w:t>Triagearzt</w:t>
      </w:r>
      <w:proofErr w:type="spellEnd"/>
    </w:p>
    <w:p w:rsidR="00EC0EBA" w:rsidRPr="00180C31" w:rsidRDefault="00EC0EBA" w:rsidP="00180C31"/>
    <w:sectPr w:rsidR="00EC0EBA" w:rsidRPr="00180C3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E4D" w:rsidRDefault="009D3E4D" w:rsidP="00EC0EBA">
      <w:pPr>
        <w:spacing w:after="0" w:line="240" w:lineRule="auto"/>
      </w:pPr>
      <w:r>
        <w:separator/>
      </w:r>
    </w:p>
  </w:endnote>
  <w:endnote w:type="continuationSeparator" w:id="0">
    <w:p w:rsidR="009D3E4D" w:rsidRDefault="009D3E4D" w:rsidP="00EC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1446993"/>
      <w:docPartObj>
        <w:docPartGallery w:val="Page Numbers (Bottom of Page)"/>
        <w:docPartUnique/>
      </w:docPartObj>
    </w:sdtPr>
    <w:sdtEndPr/>
    <w:sdtContent>
      <w:p w:rsidR="00EC0EBA" w:rsidRDefault="00EC0EB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534">
          <w:rPr>
            <w:noProof/>
          </w:rPr>
          <w:t>1</w:t>
        </w:r>
        <w:r>
          <w:fldChar w:fldCharType="end"/>
        </w:r>
      </w:p>
    </w:sdtContent>
  </w:sdt>
  <w:p w:rsidR="00EC0EBA" w:rsidRDefault="00180C31">
    <w:pPr>
      <w:pStyle w:val="Fuzeile"/>
    </w:pPr>
    <w:r>
      <w:t>12</w:t>
    </w:r>
    <w:r w:rsidR="00EC0EBA">
      <w:t>.04.2016</w:t>
    </w:r>
    <w:r w:rsidR="00EC0EBA">
      <w:tab/>
      <w:t>K4-Projekt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E4D" w:rsidRDefault="009D3E4D" w:rsidP="00EC0EBA">
      <w:pPr>
        <w:spacing w:after="0" w:line="240" w:lineRule="auto"/>
      </w:pPr>
      <w:r>
        <w:separator/>
      </w:r>
    </w:p>
  </w:footnote>
  <w:footnote w:type="continuationSeparator" w:id="0">
    <w:p w:rsidR="009D3E4D" w:rsidRDefault="009D3E4D" w:rsidP="00EC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BA" w:rsidRDefault="004E4914">
    <w:pPr>
      <w:pStyle w:val="Kopfzeile"/>
    </w:pPr>
    <w:proofErr w:type="spellStart"/>
    <w:r>
      <w:t>Product</w:t>
    </w:r>
    <w:proofErr w:type="spellEnd"/>
    <w:r>
      <w:t xml:space="preserve"> </w:t>
    </w:r>
    <w:proofErr w:type="spellStart"/>
    <w:r>
      <w:t>Owner</w:t>
    </w:r>
    <w:proofErr w:type="spellEnd"/>
    <w:r>
      <w:t xml:space="preserve">: </w:t>
    </w:r>
    <w:r w:rsidR="00180C31">
      <w:t>CH</w:t>
    </w:r>
    <w:r w:rsidR="00180C31">
      <w:tab/>
    </w:r>
    <w:r w:rsidR="00180C31">
      <w:tab/>
      <w:t>Autor: Sabrina Wagner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14"/>
    <w:rsid w:val="00180C31"/>
    <w:rsid w:val="00485C4B"/>
    <w:rsid w:val="004E4914"/>
    <w:rsid w:val="00687AEC"/>
    <w:rsid w:val="007F5534"/>
    <w:rsid w:val="00887625"/>
    <w:rsid w:val="009D3E4D"/>
    <w:rsid w:val="009E30A4"/>
    <w:rsid w:val="00E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6A7DE-E1D7-4C41-9C7E-C9C44F91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0C31"/>
    <w:rPr>
      <w:rFonts w:ascii="Times New Roman" w:hAnsi="Times New Roman"/>
      <w:sz w:val="24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0EB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E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0EB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EBA"/>
  </w:style>
  <w:style w:type="paragraph" w:styleId="Fuzeile">
    <w:name w:val="footer"/>
    <w:basedOn w:val="Standard"/>
    <w:link w:val="FuzeileZchn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  <w:rPr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EC0EBA"/>
  </w:style>
  <w:style w:type="character" w:customStyle="1" w:styleId="berschrift1Zchn">
    <w:name w:val="Überschrift 1 Zchn"/>
    <w:basedOn w:val="Absatz-Standardschriftart"/>
    <w:link w:val="berschrift1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EC0EB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0EB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EC0EB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EC0EB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0EB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0EBA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EC0EBA"/>
    <w:rPr>
      <w:rFonts w:ascii="Times New Roman" w:hAnsi="Times New Roman"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EC0EBA"/>
    <w:rPr>
      <w:rFonts w:ascii="Times New Roman" w:hAnsi="Times New Roman"/>
      <w:i/>
      <w:iCs/>
      <w:color w:val="5B9BD5" w:themeColor="accent1"/>
    </w:rPr>
  </w:style>
  <w:style w:type="character" w:styleId="Fett">
    <w:name w:val="Strong"/>
    <w:basedOn w:val="Absatz-Standardschriftart"/>
    <w:uiPriority w:val="22"/>
    <w:qFormat/>
    <w:rsid w:val="00EC0EBA"/>
    <w:rPr>
      <w:rFonts w:ascii="Times New Roman" w:hAnsi="Times New Roman"/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EC0EBA"/>
    <w:pPr>
      <w:spacing w:before="200"/>
      <w:ind w:left="864" w:right="864"/>
      <w:jc w:val="center"/>
    </w:pPr>
    <w:rPr>
      <w:i/>
      <w:iCs/>
      <w:color w:val="404040" w:themeColor="text1" w:themeTint="BF"/>
      <w:lang w:val="de-DE"/>
    </w:rPr>
  </w:style>
  <w:style w:type="character" w:customStyle="1" w:styleId="ZitatZchn">
    <w:name w:val="Zitat Zchn"/>
    <w:basedOn w:val="Absatz-Standardschriftart"/>
    <w:link w:val="Zitat"/>
    <w:uiPriority w:val="29"/>
    <w:rsid w:val="00EC0EBA"/>
    <w:rPr>
      <w:rFonts w:ascii="Times New Roman" w:hAnsi="Times New Roman"/>
      <w:i/>
      <w:iCs/>
      <w:color w:val="404040" w:themeColor="text1" w:themeTint="BF"/>
      <w:sz w:val="24"/>
    </w:rPr>
  </w:style>
  <w:style w:type="character" w:styleId="SchwacherVerweis">
    <w:name w:val="Subtle Reference"/>
    <w:basedOn w:val="Absatz-Standardschriftart"/>
    <w:uiPriority w:val="31"/>
    <w:qFormat/>
    <w:rsid w:val="00EC0EBA"/>
    <w:rPr>
      <w:rFonts w:ascii="Times New Roman" w:hAnsi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EC0EBA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Listenabsatz">
    <w:name w:val="List Paragraph"/>
    <w:basedOn w:val="Standard"/>
    <w:uiPriority w:val="34"/>
    <w:qFormat/>
    <w:rsid w:val="00EC0EBA"/>
    <w:pPr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RollenErsterPrototypen.docx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FH-OOE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Sabrina - S1410458019</dc:creator>
  <cp:keywords/>
  <dc:description/>
  <cp:lastModifiedBy>Sabrina</cp:lastModifiedBy>
  <cp:revision>2</cp:revision>
  <dcterms:created xsi:type="dcterms:W3CDTF">2016-04-12T13:23:00Z</dcterms:created>
  <dcterms:modified xsi:type="dcterms:W3CDTF">2016-04-12T13:23:00Z</dcterms:modified>
</cp:coreProperties>
</file>